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5B0" w:rsidRDefault="008D05B0">
      <w:pPr>
        <w:pStyle w:val="Coordonnes"/>
      </w:pPr>
    </w:p>
    <w:p w:rsidR="008D05B0" w:rsidRDefault="008D05B0" w:rsidP="00331FD7">
      <w:pPr>
        <w:pStyle w:val="Coordonnes"/>
        <w:jc w:val="left"/>
      </w:pPr>
    </w:p>
    <w:p w:rsidR="00331FD7" w:rsidRDefault="00331FD7" w:rsidP="00331FD7">
      <w:pPr>
        <w:pStyle w:val="Coordonnes"/>
        <w:jc w:val="left"/>
      </w:pPr>
    </w:p>
    <w:p w:rsidR="008D05B0" w:rsidRDefault="008D05B0">
      <w:pPr>
        <w:pStyle w:val="Coordonnes"/>
      </w:pPr>
    </w:p>
    <w:p w:rsidR="00CB7BEC" w:rsidRPr="008E447A" w:rsidRDefault="00CB7BEC">
      <w:pPr>
        <w:pStyle w:val="Coordonnes"/>
      </w:pPr>
      <w:r w:rsidRPr="008E447A">
        <w:t xml:space="preserve">Maxime </w:t>
      </w:r>
      <w:r w:rsidR="006F2ED4">
        <w:t>SOURBIER,</w:t>
      </w:r>
      <w:r w:rsidR="00915FE9">
        <w:t xml:space="preserve"> 21ans</w:t>
      </w:r>
    </w:p>
    <w:p w:rsidR="00DD2A63" w:rsidRDefault="00326BE9">
      <w:pPr>
        <w:pStyle w:val="Coordonnes"/>
      </w:pPr>
      <w:r>
        <w:t>12 rue Pasteur</w:t>
      </w:r>
    </w:p>
    <w:p w:rsidR="00DD2A63" w:rsidRDefault="00326BE9">
      <w:pPr>
        <w:pStyle w:val="Coordonnes"/>
      </w:pPr>
      <w:r>
        <w:t>Meaux, 77100</w:t>
      </w:r>
    </w:p>
    <w:p w:rsidR="00DD2A63" w:rsidRDefault="00326BE9">
      <w:pPr>
        <w:pStyle w:val="Coordonnes"/>
      </w:pPr>
      <w:r>
        <w:t>06</w:t>
      </w:r>
      <w:r w:rsidR="00E27988">
        <w:t>.</w:t>
      </w:r>
      <w:r>
        <w:t>35</w:t>
      </w:r>
      <w:r w:rsidR="00E27988">
        <w:t>.</w:t>
      </w:r>
      <w:r>
        <w:t>52</w:t>
      </w:r>
      <w:r w:rsidR="00E27988">
        <w:t>.</w:t>
      </w:r>
      <w:r>
        <w:t>54</w:t>
      </w:r>
      <w:r w:rsidR="00E27988">
        <w:t>.</w:t>
      </w:r>
      <w:r>
        <w:t>67</w:t>
      </w:r>
      <w:r w:rsidR="00223DDB">
        <w:rPr>
          <w:lang w:bidi="fr-FR"/>
        </w:rPr>
        <w:t xml:space="preserve"> | </w:t>
      </w:r>
      <w:r w:rsidR="00F2485F">
        <w:t>Permis B véhiculé</w:t>
      </w:r>
    </w:p>
    <w:p w:rsidR="00DD2A63" w:rsidRDefault="00326BE9">
      <w:pPr>
        <w:pStyle w:val="Coordonnes"/>
        <w:rPr>
          <w:rStyle w:val="Accentuation"/>
        </w:rPr>
      </w:pPr>
      <w:r>
        <w:rPr>
          <w:rStyle w:val="Accentuation"/>
        </w:rPr>
        <w:t>Maxime.sourbier@gmail.com</w:t>
      </w:r>
    </w:p>
    <w:sdt>
      <w:sdtPr>
        <w:alias w:val="Votre nom"/>
        <w:tag w:val=""/>
        <w:id w:val="-574512284"/>
        <w:placeholder>
          <w:docPart w:val="913C507B7D714E3BB33936BA978F4B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D2A63" w:rsidRDefault="00DA497E">
          <w:pPr>
            <w:pStyle w:val="Nom"/>
          </w:pPr>
          <w:r>
            <w:t>DEVELOPPEUR D’applications web</w:t>
          </w:r>
        </w:p>
      </w:sdtContent>
    </w:sdt>
    <w:tbl>
      <w:tblPr>
        <w:tblStyle w:val="TableaudeCV"/>
        <w:tblW w:w="5000" w:type="pct"/>
        <w:tblLook w:val="04A0" w:firstRow="1" w:lastRow="0" w:firstColumn="1" w:lastColumn="0" w:noHBand="0" w:noVBand="1"/>
        <w:tblCaption w:val="Texte de C.V."/>
        <w:tblDescription w:val="C.V."/>
      </w:tblPr>
      <w:tblGrid>
        <w:gridCol w:w="1774"/>
        <w:gridCol w:w="444"/>
        <w:gridCol w:w="7534"/>
      </w:tblGrid>
      <w:tr w:rsidR="00DD2A63" w:rsidTr="00601D8F">
        <w:tc>
          <w:tcPr>
            <w:tcW w:w="1773" w:type="dxa"/>
          </w:tcPr>
          <w:p w:rsidR="00DD2A63" w:rsidRDefault="002A6C83">
            <w:pPr>
              <w:pStyle w:val="Titre1"/>
            </w:pPr>
            <w:r w:rsidRPr="002A6C83">
              <w:rPr>
                <w:lang w:bidi="fr-FR"/>
              </w:rPr>
              <w:t>COMPÉTENCES</w:t>
            </w:r>
          </w:p>
        </w:tc>
        <w:tc>
          <w:tcPr>
            <w:tcW w:w="444" w:type="dxa"/>
          </w:tcPr>
          <w:p w:rsidR="00DD2A63" w:rsidRDefault="00DD2A63"/>
        </w:tc>
        <w:tc>
          <w:tcPr>
            <w:tcW w:w="7529" w:type="dxa"/>
          </w:tcPr>
          <w:sdt>
            <w:sdtPr>
              <w:id w:val="-1116827610"/>
            </w:sdtPr>
            <w:sdtEndPr/>
            <w:sdtContent>
              <w:sdt>
                <w:sdtPr>
                  <w:id w:val="-2006429974"/>
                  <w:placeholder>
                    <w:docPart w:val="91A0E703944A403EBA8056868595A1EE"/>
                  </w:placeholder>
                </w:sdtPr>
                <w:sdtEndPr/>
                <w:sdtContent>
                  <w:p w:rsidR="00DD2A63" w:rsidRPr="00D109FD" w:rsidRDefault="006E22C3">
                    <w:pPr>
                      <w:pStyle w:val="TextedeCV"/>
                    </w:pPr>
                    <w:r w:rsidRPr="00D109FD">
                      <w:rPr>
                        <w:b/>
                      </w:rPr>
                      <w:t>Langage :</w:t>
                    </w:r>
                    <w:r w:rsidR="00601D8F" w:rsidRPr="00D109FD">
                      <w:t xml:space="preserve"> PHP, C++, C</w:t>
                    </w:r>
                    <w:r w:rsidR="003D353F" w:rsidRPr="00D109FD">
                      <w:t>, HTML/CSS</w:t>
                    </w:r>
                    <w:r w:rsidR="00326BE9" w:rsidRPr="00D109FD">
                      <w:t>, JS</w:t>
                    </w:r>
                  </w:p>
                </w:sdtContent>
              </w:sdt>
              <w:sdt>
                <w:sdtPr>
                  <w:id w:val="475262559"/>
                  <w:placeholder>
                    <w:docPart w:val="684033EAF7D74298BE3F201932A14931"/>
                  </w:placeholder>
                </w:sdtPr>
                <w:sdtEndPr/>
                <w:sdtContent>
                  <w:p w:rsidR="00601D8F" w:rsidRPr="00D109FD" w:rsidRDefault="00601D8F">
                    <w:pPr>
                      <w:pStyle w:val="TextedeCV"/>
                      <w:rPr>
                        <w:lang w:val="en-US"/>
                      </w:rPr>
                    </w:pPr>
                    <w:r w:rsidRPr="00D109FD">
                      <w:rPr>
                        <w:b/>
                        <w:lang w:val="en-US"/>
                      </w:rPr>
                      <w:t>Fram</w:t>
                    </w:r>
                    <w:r w:rsidR="00326BE9" w:rsidRPr="00D109FD">
                      <w:rPr>
                        <w:b/>
                        <w:lang w:val="en-US"/>
                      </w:rPr>
                      <w:t>e</w:t>
                    </w:r>
                    <w:r w:rsidR="006E22C3" w:rsidRPr="00D109FD">
                      <w:rPr>
                        <w:b/>
                        <w:lang w:val="en-US"/>
                      </w:rPr>
                      <w:t>work :</w:t>
                    </w:r>
                    <w:r w:rsidRPr="00D109FD">
                      <w:rPr>
                        <w:lang w:val="en-US"/>
                      </w:rPr>
                      <w:t xml:space="preserve"> Symfony 3, Bootstrap, JQuery, </w:t>
                    </w:r>
                    <w:r w:rsidR="00326BE9" w:rsidRPr="00D109FD">
                      <w:rPr>
                        <w:lang w:val="en-US"/>
                      </w:rPr>
                      <w:t>Node.Js</w:t>
                    </w:r>
                    <w:r w:rsidR="00394D40">
                      <w:rPr>
                        <w:lang w:val="en-US"/>
                      </w:rPr>
                      <w:t>, AngularJs</w:t>
                    </w:r>
                  </w:p>
                </w:sdtContent>
              </w:sdt>
              <w:sdt>
                <w:sdtPr>
                  <w:id w:val="-1476438210"/>
                  <w:placeholder>
                    <w:docPart w:val="17F3016C8F6A4655861E8541A706A594"/>
                  </w:placeholder>
                </w:sdtPr>
                <w:sdtEndPr/>
                <w:sdtContent>
                  <w:p w:rsidR="00601D8F" w:rsidRPr="00D109FD" w:rsidRDefault="006E22C3">
                    <w:pPr>
                      <w:pStyle w:val="TextedeCV"/>
                      <w:rPr>
                        <w:lang w:val="en-US"/>
                      </w:rPr>
                    </w:pPr>
                    <w:r w:rsidRPr="00D109FD">
                      <w:rPr>
                        <w:b/>
                        <w:lang w:val="en-US"/>
                      </w:rPr>
                      <w:t>SGBDR :</w:t>
                    </w:r>
                    <w:r w:rsidRPr="00D109FD">
                      <w:rPr>
                        <w:lang w:val="en-US"/>
                      </w:rPr>
                      <w:t xml:space="preserve"> </w:t>
                    </w:r>
                    <w:r w:rsidR="00601D8F" w:rsidRPr="00D109FD">
                      <w:rPr>
                        <w:lang w:val="en-US"/>
                      </w:rPr>
                      <w:t xml:space="preserve"> PhpMyAdmin, MySql Workbench</w:t>
                    </w:r>
                  </w:p>
                </w:sdtContent>
              </w:sdt>
              <w:sdt>
                <w:sdtPr>
                  <w:id w:val="1988664617"/>
                  <w:placeholder>
                    <w:docPart w:val="7FBED399D6D84077B838F240185BA39A"/>
                  </w:placeholder>
                </w:sdtPr>
                <w:sdtEndPr/>
                <w:sdtContent>
                  <w:p w:rsidR="00601D8F" w:rsidRPr="00D109FD" w:rsidRDefault="00601D8F">
                    <w:pPr>
                      <w:pStyle w:val="TextedeCV"/>
                      <w:rPr>
                        <w:lang w:val="en-US"/>
                      </w:rPr>
                    </w:pPr>
                    <w:r w:rsidRPr="00D109FD">
                      <w:rPr>
                        <w:b/>
                        <w:lang w:val="en-US"/>
                      </w:rPr>
                      <w:t>Modélisation</w:t>
                    </w:r>
                    <w:r w:rsidR="006E22C3" w:rsidRPr="00D109FD">
                      <w:rPr>
                        <w:b/>
                        <w:lang w:val="en-US"/>
                      </w:rPr>
                      <w:t xml:space="preserve"> :</w:t>
                    </w:r>
                    <w:r w:rsidRPr="00D109FD">
                      <w:rPr>
                        <w:lang w:val="en-US"/>
                      </w:rPr>
                      <w:t xml:space="preserve"> Merise, UML</w:t>
                    </w:r>
                  </w:p>
                </w:sdtContent>
              </w:sdt>
              <w:sdt>
                <w:sdtPr>
                  <w:id w:val="664589972"/>
                  <w:placeholder>
                    <w:docPart w:val="91A0E703944A403EBA8056868595A1EE"/>
                  </w:placeholder>
                </w:sdtPr>
                <w:sdtEndPr>
                  <w:rPr>
                    <w:b/>
                  </w:rPr>
                </w:sdtEndPr>
                <w:sdtContent>
                  <w:p w:rsidR="00DD2A63" w:rsidRPr="00D109FD" w:rsidRDefault="00601D8F">
                    <w:pPr>
                      <w:pStyle w:val="TextedeCV"/>
                      <w:rPr>
                        <w:b/>
                        <w:lang w:val="en-US"/>
                      </w:rPr>
                    </w:pPr>
                    <w:r w:rsidRPr="00D109FD">
                      <w:rPr>
                        <w:b/>
                        <w:lang w:val="en-US"/>
                      </w:rPr>
                      <w:t>IDE</w:t>
                    </w:r>
                    <w:r w:rsidR="006E22C3" w:rsidRPr="00D109FD">
                      <w:rPr>
                        <w:b/>
                        <w:lang w:val="en-US"/>
                      </w:rPr>
                      <w:t xml:space="preserve"> </w:t>
                    </w:r>
                    <w:r w:rsidRPr="00D109FD">
                      <w:rPr>
                        <w:b/>
                        <w:lang w:val="en-US"/>
                      </w:rPr>
                      <w:t xml:space="preserve">: </w:t>
                    </w:r>
                    <w:r w:rsidRPr="00D109FD">
                      <w:rPr>
                        <w:lang w:val="en-US"/>
                      </w:rPr>
                      <w:t>Visual Studio, NetBeans</w:t>
                    </w:r>
                    <w:r w:rsidR="009A52CE" w:rsidRPr="00D109FD">
                      <w:rPr>
                        <w:lang w:val="en-US"/>
                      </w:rPr>
                      <w:t>, PHPStorm</w:t>
                    </w:r>
                  </w:p>
                </w:sdtContent>
              </w:sdt>
              <w:sdt>
                <w:sdtPr>
                  <w:id w:val="1641603760"/>
                  <w:placeholder>
                    <w:docPart w:val="91A0E703944A403EBA8056868595A1EE"/>
                  </w:placeholder>
                </w:sdtPr>
                <w:sdtEndPr>
                  <w:rPr>
                    <w:b/>
                  </w:rPr>
                </w:sdtEndPr>
                <w:sdtContent>
                  <w:p w:rsidR="00DD2A63" w:rsidRPr="00D109FD" w:rsidRDefault="00601D8F">
                    <w:pPr>
                      <w:pStyle w:val="TextedeCV"/>
                      <w:rPr>
                        <w:b/>
                      </w:rPr>
                    </w:pPr>
                    <w:r w:rsidRPr="00D109FD">
                      <w:rPr>
                        <w:b/>
                      </w:rPr>
                      <w:t>Logiciels</w:t>
                    </w:r>
                    <w:r w:rsidR="006E22C3" w:rsidRPr="00D109FD">
                      <w:rPr>
                        <w:b/>
                      </w:rPr>
                      <w:t xml:space="preserve"> </w:t>
                    </w:r>
                    <w:r w:rsidRPr="00D109FD">
                      <w:rPr>
                        <w:b/>
                      </w:rPr>
                      <w:t>:</w:t>
                    </w:r>
                    <w:r w:rsidR="00B176EC" w:rsidRPr="00D109FD">
                      <w:t xml:space="preserve"> VmWare</w:t>
                    </w:r>
                    <w:r w:rsidR="00E27988" w:rsidRPr="00D109FD">
                      <w:t>, SublimeText</w:t>
                    </w:r>
                    <w:r w:rsidR="006E22C3" w:rsidRPr="00D109FD">
                      <w:t>, Putty</w:t>
                    </w:r>
                  </w:p>
                </w:sdtContent>
              </w:sdt>
              <w:sdt>
                <w:sdtPr>
                  <w:id w:val="969394295"/>
                  <w:placeholder>
                    <w:docPart w:val="91A0E703944A403EBA8056868595A1EE"/>
                  </w:placeholder>
                </w:sdtPr>
                <w:sdtEndPr>
                  <w:rPr>
                    <w:b/>
                  </w:rPr>
                </w:sdtEndPr>
                <w:sdtContent>
                  <w:p w:rsidR="00601D8F" w:rsidRPr="00D109FD" w:rsidRDefault="00601D8F">
                    <w:pPr>
                      <w:pStyle w:val="TextedeCV"/>
                      <w:rPr>
                        <w:b/>
                      </w:rPr>
                    </w:pPr>
                    <w:r w:rsidRPr="00D109FD">
                      <w:rPr>
                        <w:b/>
                      </w:rPr>
                      <w:t>Notions</w:t>
                    </w:r>
                    <w:r w:rsidR="004D626B" w:rsidRPr="00D109FD">
                      <w:rPr>
                        <w:b/>
                      </w:rPr>
                      <w:t xml:space="preserve"> : </w:t>
                    </w:r>
                    <w:r w:rsidR="004D626B" w:rsidRPr="00D109FD">
                      <w:t>C#, Perl</w:t>
                    </w:r>
                  </w:p>
                </w:sdtContent>
              </w:sdt>
              <w:sdt>
                <w:sdtPr>
                  <w:id w:val="-1726209938"/>
                  <w:placeholder>
                    <w:docPart w:val="533E25B624CC475BA36C1586F9D9E1A8"/>
                  </w:placeholder>
                </w:sdtPr>
                <w:sdtEndPr>
                  <w:rPr>
                    <w:b/>
                  </w:rPr>
                </w:sdtEndPr>
                <w:sdtContent>
                  <w:p w:rsidR="00601D8F" w:rsidRPr="00D109FD" w:rsidRDefault="00601D8F">
                    <w:pPr>
                      <w:pStyle w:val="TextedeCV"/>
                      <w:rPr>
                        <w:b/>
                      </w:rPr>
                    </w:pPr>
                    <w:r w:rsidRPr="00D109FD">
                      <w:rPr>
                        <w:b/>
                      </w:rPr>
                      <w:t xml:space="preserve">Réseau : </w:t>
                    </w:r>
                    <w:r w:rsidRPr="00D109FD">
                      <w:t>Cisco</w:t>
                    </w:r>
                    <w:r w:rsidR="00B176EC" w:rsidRPr="00D109FD">
                      <w:t>, Câblage, prise en</w:t>
                    </w:r>
                    <w:r w:rsidR="004D626B" w:rsidRPr="00D109FD">
                      <w:t xml:space="preserve"> main </w:t>
                    </w:r>
                    <w:r w:rsidR="00B176EC" w:rsidRPr="00D109FD">
                      <w:t xml:space="preserve">à </w:t>
                    </w:r>
                    <w:r w:rsidR="004D626B" w:rsidRPr="00D109FD">
                      <w:t>distance</w:t>
                    </w:r>
                    <w:r w:rsidR="00B176EC" w:rsidRPr="00D109FD">
                      <w:t>, programmation de routeur</w:t>
                    </w:r>
                    <w:r w:rsidR="00757698" w:rsidRPr="00D109FD">
                      <w:t>, commutateurs,</w:t>
                    </w:r>
                    <w:r w:rsidR="00B176EC" w:rsidRPr="00D109FD">
                      <w:t xml:space="preserve"> supervision</w:t>
                    </w:r>
                  </w:p>
                </w:sdtContent>
              </w:sdt>
              <w:sdt>
                <w:sdtPr>
                  <w:id w:val="-100187156"/>
                  <w:placeholder>
                    <w:docPart w:val="E7595F63266345EB8B16FD3A593C7977"/>
                  </w:placeholder>
                </w:sdtPr>
                <w:sdtEndPr>
                  <w:rPr>
                    <w:b/>
                  </w:rPr>
                </w:sdtEndPr>
                <w:sdtContent>
                  <w:p w:rsidR="00601D8F" w:rsidRPr="00D109FD" w:rsidRDefault="00601D8F">
                    <w:pPr>
                      <w:pStyle w:val="TextedeCV"/>
                      <w:rPr>
                        <w:b/>
                      </w:rPr>
                    </w:pPr>
                    <w:r w:rsidRPr="00D109FD">
                      <w:rPr>
                        <w:b/>
                      </w:rPr>
                      <w:t xml:space="preserve">Système : </w:t>
                    </w:r>
                    <w:r w:rsidRPr="00D109FD">
                      <w:t xml:space="preserve">Windows, </w:t>
                    </w:r>
                    <w:r w:rsidR="004D626B" w:rsidRPr="00D109FD">
                      <w:t>Linux, iOS</w:t>
                    </w:r>
                    <w:r w:rsidR="00757698" w:rsidRPr="00D109FD">
                      <w:t>, Android</w:t>
                    </w:r>
                  </w:p>
                </w:sdtContent>
              </w:sdt>
              <w:sdt>
                <w:sdtPr>
                  <w:id w:val="1972480399"/>
                  <w:placeholder>
                    <w:docPart w:val="0CC99A2CC8CD46059A51FA08C9267346"/>
                  </w:placeholder>
                </w:sdtPr>
                <w:sdtEndPr/>
                <w:sdtContent>
                  <w:p w:rsidR="00DD2A63" w:rsidRDefault="00601D8F">
                    <w:pPr>
                      <w:pStyle w:val="TextedeCV"/>
                    </w:pPr>
                    <w:r w:rsidRPr="00D109FD">
                      <w:rPr>
                        <w:b/>
                      </w:rPr>
                      <w:t xml:space="preserve">Autres : </w:t>
                    </w:r>
                    <w:r w:rsidR="00B176EC" w:rsidRPr="00D109FD">
                      <w:t>GitHub</w:t>
                    </w:r>
                    <w:r w:rsidRPr="00D109FD">
                      <w:t>, OneNote, FileZi</w:t>
                    </w:r>
                    <w:r w:rsidR="008B1515">
                      <w:t>l</w:t>
                    </w:r>
                    <w:bookmarkStart w:id="0" w:name="_GoBack"/>
                    <w:bookmarkEnd w:id="0"/>
                    <w:r w:rsidRPr="00D109FD">
                      <w:t>la, WampServer</w:t>
                    </w:r>
                    <w:r w:rsidR="003D353F" w:rsidRPr="00D109FD">
                      <w:t>, Arduino</w:t>
                    </w:r>
                    <w:r w:rsidRPr="00D109FD">
                      <w:t xml:space="preserve"> </w:t>
                    </w:r>
                  </w:p>
                </w:sdtContent>
              </w:sdt>
            </w:sdtContent>
          </w:sdt>
        </w:tc>
      </w:tr>
      <w:tr w:rsidR="004D626B" w:rsidTr="00601D8F">
        <w:tc>
          <w:tcPr>
            <w:tcW w:w="1773" w:type="dxa"/>
          </w:tcPr>
          <w:p w:rsidR="004D626B" w:rsidRPr="002A6C83" w:rsidRDefault="00756F0E" w:rsidP="00756F0E">
            <w:pPr>
              <w:pStyle w:val="Titre1"/>
              <w:jc w:val="center"/>
              <w:rPr>
                <w:lang w:bidi="fr-FR"/>
              </w:rPr>
            </w:pPr>
            <w:r>
              <w:rPr>
                <w:lang w:bidi="fr-FR"/>
              </w:rPr>
              <w:t>REALISATIONS PROFESSIONNELLES</w:t>
            </w:r>
          </w:p>
        </w:tc>
        <w:tc>
          <w:tcPr>
            <w:tcW w:w="444" w:type="dxa"/>
          </w:tcPr>
          <w:p w:rsidR="004D626B" w:rsidRDefault="004D626B" w:rsidP="004D626B"/>
        </w:tc>
        <w:tc>
          <w:tcPr>
            <w:tcW w:w="752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0E54807336584378A4765601DB2C6D2C"/>
                  </w:placeholder>
                </w:sdtPr>
                <w:sdtEndPr/>
                <w:sdtContent>
                  <w:p w:rsidR="004D626B" w:rsidRDefault="009A52CE" w:rsidP="004D626B">
                    <w:pPr>
                      <w:pStyle w:val="Titre2"/>
                    </w:pPr>
                    <w:r>
                      <w:t>DEVELOPPEMENT WEB</w:t>
                    </w:r>
                  </w:p>
                  <w:p w:rsidR="009E767C" w:rsidRDefault="00CB7BEC" w:rsidP="00426598">
                    <w:pPr>
                      <w:pStyle w:val="TextedeCV"/>
                      <w:numPr>
                        <w:ilvl w:val="0"/>
                        <w:numId w:val="1"/>
                      </w:numPr>
                    </w:pPr>
                    <w:r>
                      <w:t>Gestions des informations, membres</w:t>
                    </w:r>
                    <w:r w:rsidR="00356B8E">
                      <w:t>, sessions,</w:t>
                    </w:r>
                    <w:r w:rsidR="0013183D">
                      <w:t xml:space="preserve"> formations</w:t>
                    </w:r>
                    <w:r w:rsidR="00356B8E">
                      <w:t>, évaluations</w:t>
                    </w:r>
                    <w:r w:rsidR="006267FF">
                      <w:t xml:space="preserve"> et modules</w:t>
                    </w:r>
                    <w:r w:rsidR="0013183D">
                      <w:t xml:space="preserve"> d’un </w:t>
                    </w:r>
                    <w:r>
                      <w:t>c</w:t>
                    </w:r>
                    <w:r w:rsidR="009E767C">
                      <w:t>entre de formation</w:t>
                    </w:r>
                    <w:r>
                      <w:t>.</w:t>
                    </w:r>
                  </w:p>
                  <w:p w:rsidR="009E767C" w:rsidRDefault="009E767C" w:rsidP="00426598">
                    <w:pPr>
                      <w:pStyle w:val="TextedeCV"/>
                      <w:numPr>
                        <w:ilvl w:val="0"/>
                        <w:numId w:val="1"/>
                      </w:numPr>
                    </w:pPr>
                    <w:r>
                      <w:t xml:space="preserve">Gestion </w:t>
                    </w:r>
                    <w:r w:rsidR="007E5A3F">
                      <w:t>m</w:t>
                    </w:r>
                    <w:r>
                      <w:t>emo</w:t>
                    </w:r>
                    <w:r w:rsidR="0013183D">
                      <w:t>, Gestion des membres et des articles</w:t>
                    </w:r>
                    <w:r w:rsidR="00CB7BEC">
                      <w:t>.</w:t>
                    </w:r>
                  </w:p>
                  <w:p w:rsidR="004D626B" w:rsidRDefault="00DA03F3" w:rsidP="00426598">
                    <w:pPr>
                      <w:pStyle w:val="TextedeCV"/>
                      <w:numPr>
                        <w:ilvl w:val="0"/>
                        <w:numId w:val="1"/>
                      </w:numPr>
                    </w:pPr>
                    <w:r>
                      <w:t>Gestion administrateur, Gestion des stocks d’une bibliothèque</w:t>
                    </w:r>
                    <w:r w:rsidR="00CB7BEC">
                      <w:t>.</w:t>
                    </w:r>
                  </w:p>
                  <w:p w:rsidR="004D626B" w:rsidRDefault="00DA03F3" w:rsidP="009E767C">
                    <w:pPr>
                      <w:pStyle w:val="TextedeCV"/>
                      <w:numPr>
                        <w:ilvl w:val="0"/>
                        <w:numId w:val="1"/>
                      </w:numPr>
                    </w:pPr>
                    <w:r>
                      <w:t>Gestion d</w:t>
                    </w:r>
                    <w:r w:rsidR="009A52CE">
                      <w:t>es données d’un capteur en temps réel sur un site web.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0E54807336584378A4765601DB2C6D2C"/>
                  </w:placeholder>
                </w:sdtPr>
                <w:sdtEndPr/>
                <w:sdtContent>
                  <w:p w:rsidR="004D626B" w:rsidRDefault="009A52CE" w:rsidP="004D626B">
                    <w:pPr>
                      <w:pStyle w:val="Titre2"/>
                    </w:pPr>
                    <w:r>
                      <w:t>Reseau</w:t>
                    </w:r>
                  </w:p>
                  <w:p w:rsidR="004D626B" w:rsidRDefault="00426598" w:rsidP="00426598">
                    <w:pPr>
                      <w:pStyle w:val="TextedeCV"/>
                      <w:numPr>
                        <w:ilvl w:val="0"/>
                        <w:numId w:val="1"/>
                      </w:numPr>
                    </w:pPr>
                    <w:r>
                      <w:t>Supervision et Configuration de Routeurs Clients Grands Compte (TOTAL, DANONE)</w:t>
                    </w:r>
                  </w:p>
                  <w:p w:rsidR="004D626B" w:rsidRDefault="0074432D" w:rsidP="00EB42DF">
                    <w:pPr>
                      <w:pStyle w:val="TextedeCV"/>
                      <w:numPr>
                        <w:ilvl w:val="0"/>
                        <w:numId w:val="1"/>
                      </w:numPr>
                    </w:pPr>
                    <w:r>
                      <w:t xml:space="preserve">CISCO </w:t>
                    </w:r>
                    <w:r w:rsidR="00426598">
                      <w:t>: Configuration</w:t>
                    </w:r>
                    <w:r>
                      <w:t xml:space="preserve"> </w:t>
                    </w:r>
                    <w:r w:rsidR="00EB42DF">
                      <w:t>Router &amp; Switch</w:t>
                    </w:r>
                  </w:p>
                </w:sdtContent>
              </w:sdt>
            </w:sdtContent>
          </w:sdt>
        </w:tc>
      </w:tr>
      <w:tr w:rsidR="004D626B" w:rsidTr="00601D8F">
        <w:tc>
          <w:tcPr>
            <w:tcW w:w="1773" w:type="dxa"/>
          </w:tcPr>
          <w:p w:rsidR="004D626B" w:rsidRDefault="004D626B" w:rsidP="004D626B">
            <w:pPr>
              <w:pStyle w:val="Titre1"/>
            </w:pPr>
            <w:r w:rsidRPr="002A6C83">
              <w:rPr>
                <w:lang w:bidi="fr-FR"/>
              </w:rPr>
              <w:t>EXPÉRIENCE</w:t>
            </w:r>
            <w:r w:rsidR="0078601F">
              <w:rPr>
                <w:lang w:bidi="fr-FR"/>
              </w:rPr>
              <w:t>s</w:t>
            </w:r>
            <w:r>
              <w:rPr>
                <w:lang w:bidi="fr-FR"/>
              </w:rPr>
              <w:t xml:space="preserve"> professionnelle</w:t>
            </w:r>
            <w:r w:rsidR="0078601F">
              <w:rPr>
                <w:lang w:bidi="fr-FR"/>
              </w:rPr>
              <w:t>s</w:t>
            </w:r>
          </w:p>
        </w:tc>
        <w:tc>
          <w:tcPr>
            <w:tcW w:w="444" w:type="dxa"/>
          </w:tcPr>
          <w:p w:rsidR="004D626B" w:rsidRDefault="004D626B" w:rsidP="004D626B"/>
        </w:tc>
        <w:tc>
          <w:tcPr>
            <w:tcW w:w="752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1C1F8294BEE944049FA395BCE26A07C8"/>
                  </w:placeholder>
                </w:sdtPr>
                <w:sdtEndPr/>
                <w:sdtContent>
                  <w:p w:rsidR="004D626B" w:rsidRDefault="00B176EC" w:rsidP="004D626B">
                    <w:pPr>
                      <w:pStyle w:val="Titre2"/>
                    </w:pPr>
                    <w:r>
                      <w:t>Manutentionnaire</w:t>
                    </w:r>
                    <w:r w:rsidR="000D3C37">
                      <w:t>, Grand frais, Meaux, France</w:t>
                    </w:r>
                  </w:p>
                  <w:p w:rsidR="004D626B" w:rsidRDefault="000D3C37" w:rsidP="004D626B">
                    <w:pPr>
                      <w:pStyle w:val="TextedeCV"/>
                    </w:pPr>
                    <w:r>
                      <w:t>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1C1F8294BEE944049FA395BCE26A07C8"/>
                  </w:placeholder>
                </w:sdtPr>
                <w:sdtEndPr/>
                <w:sdtContent>
                  <w:p w:rsidR="004D626B" w:rsidRDefault="000D3C37" w:rsidP="004D626B">
                    <w:pPr>
                      <w:pStyle w:val="Titre2"/>
                    </w:pPr>
                    <w:r w:rsidRPr="00185405">
                      <w:t xml:space="preserve">MANUTENTIONNAIRE, </w:t>
                    </w:r>
                    <w:r>
                      <w:t>Leader</w:t>
                    </w:r>
                    <w:r w:rsidRPr="00185405">
                      <w:t xml:space="preserve"> </w:t>
                    </w:r>
                    <w:r>
                      <w:t>price</w:t>
                    </w:r>
                    <w:r w:rsidRPr="00185405">
                      <w:t>, MEAUX, FRANCE</w:t>
                    </w:r>
                  </w:p>
                  <w:p w:rsidR="004D626B" w:rsidRDefault="000D3C37" w:rsidP="004D626B">
                    <w:pPr>
                      <w:pStyle w:val="TextedeCV"/>
                    </w:pPr>
                    <w:r>
                      <w:t>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1C1F8294BEE944049FA395BCE26A07C8"/>
                  </w:placeholder>
                </w:sdtPr>
                <w:sdtEndPr/>
                <w:sdtContent>
                  <w:p w:rsidR="004D626B" w:rsidRPr="009E767C" w:rsidRDefault="000D3C37" w:rsidP="004D626B">
                    <w:pPr>
                      <w:pStyle w:val="Titre2"/>
                      <w:rPr>
                        <w:lang w:val="en-US"/>
                      </w:rPr>
                    </w:pPr>
                    <w:r w:rsidRPr="009E767C">
                      <w:rPr>
                        <w:lang w:val="en-US"/>
                      </w:rPr>
                      <w:t xml:space="preserve">Stage bts, orange business services, </w:t>
                    </w:r>
                    <w:r w:rsidR="00757698" w:rsidRPr="009E767C">
                      <w:rPr>
                        <w:lang w:val="en-US"/>
                      </w:rPr>
                      <w:t>BAGNOLET,</w:t>
                    </w:r>
                    <w:r w:rsidRPr="009E767C">
                      <w:rPr>
                        <w:lang w:val="en-US"/>
                      </w:rPr>
                      <w:t xml:space="preserve"> france</w:t>
                    </w:r>
                  </w:p>
                  <w:p w:rsidR="004D626B" w:rsidRDefault="000D3C37" w:rsidP="000D3C37">
                    <w:pPr>
                      <w:pStyle w:val="TextedeCV"/>
                    </w:pPr>
                    <w:r>
                      <w:t>2015</w:t>
                    </w:r>
                  </w:p>
                </w:sdtContent>
              </w:sdt>
            </w:sdtContent>
          </w:sdt>
        </w:tc>
      </w:tr>
      <w:tr w:rsidR="004D626B" w:rsidTr="00601D8F">
        <w:tc>
          <w:tcPr>
            <w:tcW w:w="1773" w:type="dxa"/>
          </w:tcPr>
          <w:p w:rsidR="004D626B" w:rsidRDefault="004D626B" w:rsidP="004D626B">
            <w:pPr>
              <w:pStyle w:val="Titre1"/>
            </w:pPr>
            <w:r>
              <w:rPr>
                <w:lang w:bidi="fr-FR"/>
              </w:rPr>
              <w:t>Formation</w:t>
            </w:r>
            <w:r w:rsidR="009E767C">
              <w:rPr>
                <w:lang w:bidi="fr-FR"/>
              </w:rPr>
              <w:t>s</w:t>
            </w:r>
          </w:p>
        </w:tc>
        <w:tc>
          <w:tcPr>
            <w:tcW w:w="444" w:type="dxa"/>
          </w:tcPr>
          <w:p w:rsidR="004D626B" w:rsidRDefault="004D626B" w:rsidP="004D626B"/>
        </w:tc>
        <w:tc>
          <w:tcPr>
            <w:tcW w:w="752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1C1F8294BEE944049FA395BCE26A07C8"/>
                  </w:placeholder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4D626B" w:rsidRPr="009E767C" w:rsidRDefault="00406E1A" w:rsidP="009E767C">
                    <w:pPr>
                      <w:pStyle w:val="Titre2"/>
                    </w:pPr>
                    <w:r>
                      <w:t>TItre DE NIVEAU 2 BAC+3 bac +4 F</w:t>
                    </w:r>
                    <w:r w:rsidR="000D3C37">
                      <w:t>orma</w:t>
                    </w:r>
                    <w:r w:rsidR="00DA03F3">
                      <w:t xml:space="preserve">tion </w:t>
                    </w:r>
                    <w:r>
                      <w:t xml:space="preserve">Professionnelle </w:t>
                    </w:r>
                    <w:r w:rsidR="00DA03F3">
                      <w:t>developpement</w:t>
                    </w:r>
                    <w:r w:rsidR="000D3C37">
                      <w:t xml:space="preserve"> php</w:t>
                    </w:r>
                    <w:r>
                      <w:t xml:space="preserve"> orienté objet</w:t>
                    </w:r>
                    <w:r w:rsidR="000D3C37">
                      <w:t>, amat rh, noisiel, 2017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1C1F8294BEE944049FA395BCE26A07C8"/>
                  </w:placeholder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B42DF" w:rsidRPr="009E767C" w:rsidRDefault="000D3C37" w:rsidP="009E767C">
                    <w:pPr>
                      <w:pStyle w:val="Titre2"/>
                    </w:pPr>
                    <w:r>
                      <w:t xml:space="preserve">BTS système </w:t>
                    </w:r>
                    <w:r w:rsidR="009A52CE">
                      <w:t>NUMERIQUE OPTIon</w:t>
                    </w:r>
                    <w:r>
                      <w:t xml:space="preserve"> INFORMATIQUE ET </w:t>
                    </w:r>
                    <w:r w:rsidR="009A52CE">
                      <w:t>RESEAU</w:t>
                    </w:r>
                    <w:r w:rsidR="00757698">
                      <w:t>,</w:t>
                    </w:r>
                    <w:r>
                      <w:t xml:space="preserve"> Lycee diderot, Paris</w:t>
                    </w:r>
                    <w:r w:rsidR="009A52CE">
                      <w:t>, 2016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/>
                <w:bCs/>
                <w:caps w:val="0"/>
                <w:color w:val="595959" w:themeColor="text1" w:themeTint="A6"/>
                <w:sz w:val="20"/>
                <w:szCs w:val="20"/>
              </w:rPr>
              <w:id w:val="37090349"/>
              <w:placeholder>
                <w:docPart w:val="341F03E9D9F14F32812DBEDEAF30DAF8"/>
              </w:placeholder>
            </w:sdtPr>
            <w:sdtEndPr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418AB3" w:themeColor="accent1"/>
                <w:sz w:val="21"/>
                <w:szCs w:val="21"/>
              </w:rPr>
            </w:sdtEndPr>
            <w:sdtContent>
              <w:p w:rsidR="004D626B" w:rsidRPr="00DA03F3" w:rsidRDefault="009E767C" w:rsidP="00DA03F3">
                <w:pPr>
                  <w:pStyle w:val="Titre1"/>
                  <w:shd w:val="clear" w:color="auto" w:fill="FFFFFF"/>
                  <w:spacing w:before="0" w:after="150"/>
                  <w:jc w:val="left"/>
                  <w:rPr>
                    <w:rFonts w:ascii="Arial" w:hAnsi="Arial" w:cs="Arial"/>
                    <w:color w:val="0D7B92"/>
                    <w:sz w:val="58"/>
                    <w:szCs w:val="58"/>
                  </w:rPr>
                </w:pPr>
                <w:r>
                  <w:rPr>
                    <w:rFonts w:cstheme="majorHAnsi"/>
                    <w:b/>
                    <w:color w:val="404040" w:themeColor="text1" w:themeTint="BF"/>
                    <w:sz w:val="20"/>
                    <w:szCs w:val="20"/>
                  </w:rPr>
                  <w:t>Bac sTI2</w:t>
                </w:r>
                <w:r w:rsidR="00DA03F3">
                  <w:rPr>
                    <w:rFonts w:cstheme="majorHAnsi"/>
                    <w:b/>
                    <w:color w:val="404040" w:themeColor="text1" w:themeTint="BF"/>
                    <w:sz w:val="20"/>
                    <w:szCs w:val="20"/>
                  </w:rPr>
                  <w:t>D</w:t>
                </w:r>
                <w:r w:rsidR="00AD030C">
                  <w:rPr>
                    <w:rFonts w:cstheme="majorHAnsi"/>
                    <w:b/>
                    <w:color w:val="404040" w:themeColor="text1" w:themeTint="BF"/>
                    <w:sz w:val="20"/>
                    <w:szCs w:val="20"/>
                  </w:rPr>
                  <w:t xml:space="preserve"> </w:t>
                </w:r>
                <w:r w:rsidR="00F22EBC">
                  <w:rPr>
                    <w:rFonts w:cstheme="majorHAnsi"/>
                    <w:b/>
                    <w:color w:val="404040" w:themeColor="text1" w:themeTint="BF"/>
                    <w:sz w:val="20"/>
                    <w:szCs w:val="20"/>
                  </w:rPr>
                  <w:t xml:space="preserve">OPTION </w:t>
                </w:r>
                <w:r w:rsidR="00AD030C" w:rsidRPr="00AD030C">
                  <w:rPr>
                    <w:rFonts w:cstheme="majorHAnsi"/>
                    <w:b/>
                    <w:color w:val="404040" w:themeColor="text1" w:themeTint="BF"/>
                    <w:sz w:val="20"/>
                    <w:szCs w:val="20"/>
                  </w:rPr>
                  <w:t>systèmes d'information et numérique</w:t>
                </w:r>
                <w:r w:rsidR="00AD030C">
                  <w:rPr>
                    <w:rFonts w:cstheme="majorHAnsi"/>
                    <w:b/>
                    <w:color w:val="404040" w:themeColor="text1" w:themeTint="BF"/>
                    <w:sz w:val="20"/>
                    <w:szCs w:val="20"/>
                  </w:rPr>
                  <w:t>, Lycee coubertin, meaux, 2014</w:t>
                </w:r>
              </w:p>
            </w:sdtContent>
          </w:sdt>
        </w:tc>
      </w:tr>
    </w:tbl>
    <w:p w:rsidR="00DD2A63" w:rsidRPr="00DA4615" w:rsidRDefault="00DD2A63" w:rsidP="00763546"/>
    <w:sectPr w:rsidR="00DD2A63" w:rsidRPr="00DA4615" w:rsidSect="008D05B0">
      <w:footerReference w:type="default" r:id="rId11"/>
      <w:pgSz w:w="11906" w:h="16838" w:code="9"/>
      <w:pgMar w:top="284" w:right="1077" w:bottom="284" w:left="1077" w:header="113" w:footer="28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505" w:rsidRDefault="001B4505">
      <w:pPr>
        <w:spacing w:before="0" w:after="0" w:line="240" w:lineRule="auto"/>
      </w:pPr>
      <w:r>
        <w:separator/>
      </w:r>
    </w:p>
  </w:endnote>
  <w:endnote w:type="continuationSeparator" w:id="0">
    <w:p w:rsidR="001B4505" w:rsidRDefault="001B45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Tableau de pied de page"/>
    </w:tblPr>
    <w:tblGrid>
      <w:gridCol w:w="4965"/>
      <w:gridCol w:w="4997"/>
    </w:tblGrid>
    <w:tr w:rsidR="00DD2A63">
      <w:tc>
        <w:tcPr>
          <w:tcW w:w="5148" w:type="dxa"/>
        </w:tcPr>
        <w:p w:rsidR="00DD2A63" w:rsidRDefault="00223DDB">
          <w:pPr>
            <w:pStyle w:val="Pieddepage"/>
          </w:pPr>
          <w:r>
            <w:rPr>
              <w:lang w:bidi="fr-FR"/>
            </w:rPr>
            <w:t xml:space="preserve">Page | </w:t>
          </w: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 \* MERGEFORMAT </w:instrText>
          </w:r>
          <w:r>
            <w:rPr>
              <w:lang w:bidi="fr-FR"/>
            </w:rPr>
            <w:fldChar w:fldCharType="separate"/>
          </w:r>
          <w:r w:rsidR="008D05B0">
            <w:rPr>
              <w:noProof/>
              <w:lang w:bidi="fr-FR"/>
            </w:rPr>
            <w:t>2</w:t>
          </w:r>
          <w:r>
            <w:rPr>
              <w:lang w:bidi="fr-FR"/>
            </w:rPr>
            <w:fldChar w:fldCharType="end"/>
          </w:r>
        </w:p>
      </w:tc>
      <w:sdt>
        <w:sdtPr>
          <w:alias w:val="Votre nom"/>
          <w:tag w:val=""/>
          <w:id w:val="407039853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DD2A63" w:rsidRDefault="00DA497E">
              <w:pPr>
                <w:pStyle w:val="Pieddepage"/>
                <w:jc w:val="right"/>
              </w:pPr>
              <w:r>
                <w:t>DEVELOPPEUR D’applications web</w:t>
              </w:r>
            </w:p>
          </w:tc>
        </w:sdtContent>
      </w:sdt>
    </w:tr>
  </w:tbl>
  <w:p w:rsidR="00DD2A63" w:rsidRDefault="00DD2A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505" w:rsidRDefault="001B4505">
      <w:pPr>
        <w:spacing w:before="0" w:after="0" w:line="240" w:lineRule="auto"/>
      </w:pPr>
      <w:r>
        <w:separator/>
      </w:r>
    </w:p>
  </w:footnote>
  <w:footnote w:type="continuationSeparator" w:id="0">
    <w:p w:rsidR="001B4505" w:rsidRDefault="001B45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06172"/>
    <w:multiLevelType w:val="hybridMultilevel"/>
    <w:tmpl w:val="987C4428"/>
    <w:lvl w:ilvl="0" w:tplc="66C2ACE6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8F"/>
    <w:rsid w:val="000D3C37"/>
    <w:rsid w:val="0013183D"/>
    <w:rsid w:val="00147BBB"/>
    <w:rsid w:val="001B4505"/>
    <w:rsid w:val="00212D42"/>
    <w:rsid w:val="00223DDB"/>
    <w:rsid w:val="002551EC"/>
    <w:rsid w:val="002A6C83"/>
    <w:rsid w:val="002C56FD"/>
    <w:rsid w:val="003231AE"/>
    <w:rsid w:val="00326BE9"/>
    <w:rsid w:val="00331FD7"/>
    <w:rsid w:val="00356B8E"/>
    <w:rsid w:val="003817D1"/>
    <w:rsid w:val="00394D40"/>
    <w:rsid w:val="003D353F"/>
    <w:rsid w:val="00406E1A"/>
    <w:rsid w:val="00426598"/>
    <w:rsid w:val="00475612"/>
    <w:rsid w:val="004D626B"/>
    <w:rsid w:val="00510359"/>
    <w:rsid w:val="005C6E28"/>
    <w:rsid w:val="00601D8F"/>
    <w:rsid w:val="006267FF"/>
    <w:rsid w:val="00670B02"/>
    <w:rsid w:val="006E22C3"/>
    <w:rsid w:val="006F2ED4"/>
    <w:rsid w:val="0074432D"/>
    <w:rsid w:val="00756F0E"/>
    <w:rsid w:val="00757698"/>
    <w:rsid w:val="00763546"/>
    <w:rsid w:val="007709C0"/>
    <w:rsid w:val="0078601F"/>
    <w:rsid w:val="007E5A3F"/>
    <w:rsid w:val="008B1515"/>
    <w:rsid w:val="008D05B0"/>
    <w:rsid w:val="008E447A"/>
    <w:rsid w:val="00915FE9"/>
    <w:rsid w:val="009546E5"/>
    <w:rsid w:val="009A1F63"/>
    <w:rsid w:val="009A52CE"/>
    <w:rsid w:val="009E767C"/>
    <w:rsid w:val="00AD030C"/>
    <w:rsid w:val="00B176EC"/>
    <w:rsid w:val="00B5701B"/>
    <w:rsid w:val="00BC0BFB"/>
    <w:rsid w:val="00C211CF"/>
    <w:rsid w:val="00C3014C"/>
    <w:rsid w:val="00C47A8B"/>
    <w:rsid w:val="00C77977"/>
    <w:rsid w:val="00CB7BEC"/>
    <w:rsid w:val="00D109FD"/>
    <w:rsid w:val="00D5313F"/>
    <w:rsid w:val="00DA03F3"/>
    <w:rsid w:val="00DA4615"/>
    <w:rsid w:val="00DA497E"/>
    <w:rsid w:val="00DD2A63"/>
    <w:rsid w:val="00DE7837"/>
    <w:rsid w:val="00E27988"/>
    <w:rsid w:val="00EB42DF"/>
    <w:rsid w:val="00EE3B16"/>
    <w:rsid w:val="00F22EBC"/>
    <w:rsid w:val="00F2485F"/>
    <w:rsid w:val="00F5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469CF"/>
  <w15:docId w15:val="{6E5F2AB8-99C8-4A03-8B1E-8BDB7A59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fr-FR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itre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1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1"/>
    <w:rPr>
      <w:kern w:val="20"/>
    </w:rPr>
  </w:style>
  <w:style w:type="paragraph" w:customStyle="1" w:styleId="TextedeCV">
    <w:name w:val="Texte de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.V."/>
    <w:basedOn w:val="Tableau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">
    <w:name w:val="Tableau de lettre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ccentuation">
    <w:name w:val="Emphasis"/>
    <w:basedOn w:val="Policepardfaut"/>
    <w:unhideWhenUsed/>
    <w:qFormat/>
    <w:rPr>
      <w:color w:val="418AB3" w:themeColor="accent1"/>
    </w:rPr>
  </w:style>
  <w:style w:type="paragraph" w:customStyle="1" w:styleId="Coordonnes">
    <w:name w:val="Coordonnées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">
    <w:name w:val="Nom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6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6BE9"/>
    <w:rPr>
      <w:rFonts w:ascii="Tahoma" w:hAnsi="Tahoma" w:cs="Tahoma"/>
      <w:kern w:val="2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2485F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%20B\AppData\Roaming\Microsoft\Templates\C.V.%20fonctionnel%20(conception%20simpl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3C507B7D714E3BB33936BA978F4B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0886E1-302E-4308-98CD-8071BB208434}"/>
      </w:docPartPr>
      <w:docPartBody>
        <w:p w:rsidR="00C42D64" w:rsidRDefault="00EE52AD">
          <w:pPr>
            <w:pStyle w:val="913C507B7D714E3BB33936BA978F4B6B"/>
          </w:pPr>
          <w:r>
            <w:rPr>
              <w:rStyle w:val="Textedelespacerserv"/>
              <w:lang w:bidi="fr-FR"/>
            </w:rPr>
            <w:t>[Auteur]</w:t>
          </w:r>
        </w:p>
      </w:docPartBody>
    </w:docPart>
    <w:docPart>
      <w:docPartPr>
        <w:name w:val="91A0E703944A403EBA8056868595A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038B5-7278-400D-8FD2-6541FD253740}"/>
      </w:docPartPr>
      <w:docPartBody>
        <w:p w:rsidR="00C42D64" w:rsidRDefault="00EE52AD">
          <w:pPr>
            <w:pStyle w:val="91A0E703944A403EBA8056868595A1EE"/>
          </w:pPr>
          <w:r>
            <w:rPr>
              <w:lang w:bidi="fr-FR"/>
            </w:rPr>
            <w:t>[Compétences professionnelles ou techniques]</w:t>
          </w:r>
        </w:p>
      </w:docPartBody>
    </w:docPart>
    <w:docPart>
      <w:docPartPr>
        <w:name w:val="17F3016C8F6A4655861E8541A706A5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5A3CDE-E3EE-4546-9F85-836AA2B748B6}"/>
      </w:docPartPr>
      <w:docPartBody>
        <w:p w:rsidR="00C42D64" w:rsidRDefault="005B0B31" w:rsidP="005B0B31">
          <w:pPr>
            <w:pStyle w:val="17F3016C8F6A4655861E8541A706A594"/>
          </w:pPr>
          <w:r>
            <w:rPr>
              <w:lang w:bidi="fr-FR"/>
            </w:rPr>
            <w:t>[Compétences professionnelles ou techniques]</w:t>
          </w:r>
        </w:p>
      </w:docPartBody>
    </w:docPart>
    <w:docPart>
      <w:docPartPr>
        <w:name w:val="533E25B624CC475BA36C1586F9D9E1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583F9E-E985-4824-A4C8-4782E31F5972}"/>
      </w:docPartPr>
      <w:docPartBody>
        <w:p w:rsidR="00C42D64" w:rsidRDefault="005B0B31" w:rsidP="005B0B31">
          <w:pPr>
            <w:pStyle w:val="533E25B624CC475BA36C1586F9D9E1A8"/>
          </w:pPr>
          <w:r>
            <w:rPr>
              <w:lang w:bidi="fr-FR"/>
            </w:rPr>
            <w:t>[Compétences professionnelles ou techniques]</w:t>
          </w:r>
        </w:p>
      </w:docPartBody>
    </w:docPart>
    <w:docPart>
      <w:docPartPr>
        <w:name w:val="0CC99A2CC8CD46059A51FA08C9267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B25C40-9CB5-4B6F-8B93-39AAB44EDE11}"/>
      </w:docPartPr>
      <w:docPartBody>
        <w:p w:rsidR="00C42D64" w:rsidRDefault="005B0B31" w:rsidP="005B0B31">
          <w:pPr>
            <w:pStyle w:val="0CC99A2CC8CD46059A51FA08C9267346"/>
          </w:pPr>
          <w:r>
            <w:rPr>
              <w:lang w:bidi="fr-FR"/>
            </w:rPr>
            <w:t>[Compétences professionnelles ou techniques]</w:t>
          </w:r>
        </w:p>
      </w:docPartBody>
    </w:docPart>
    <w:docPart>
      <w:docPartPr>
        <w:name w:val="7FBED399D6D84077B838F240185BA3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3EF7F8-C3DD-4DC8-88F5-921A1A47433E}"/>
      </w:docPartPr>
      <w:docPartBody>
        <w:p w:rsidR="00C42D64" w:rsidRDefault="005B0B31" w:rsidP="005B0B31">
          <w:pPr>
            <w:pStyle w:val="7FBED399D6D84077B838F240185BA39A"/>
          </w:pPr>
          <w:r>
            <w:rPr>
              <w:lang w:bidi="fr-FR"/>
            </w:rPr>
            <w:t>[Compétences professionnelles ou techniques]</w:t>
          </w:r>
        </w:p>
      </w:docPartBody>
    </w:docPart>
    <w:docPart>
      <w:docPartPr>
        <w:name w:val="684033EAF7D74298BE3F201932A149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355576-C5D6-4D6B-B0DB-C4F62877997F}"/>
      </w:docPartPr>
      <w:docPartBody>
        <w:p w:rsidR="00C42D64" w:rsidRDefault="005B0B31" w:rsidP="005B0B31">
          <w:pPr>
            <w:pStyle w:val="684033EAF7D74298BE3F201932A14931"/>
          </w:pPr>
          <w:r>
            <w:rPr>
              <w:lang w:bidi="fr-FR"/>
            </w:rPr>
            <w:t>[Compétences professionnelles ou techniques]</w:t>
          </w:r>
        </w:p>
      </w:docPartBody>
    </w:docPart>
    <w:docPart>
      <w:docPartPr>
        <w:name w:val="E7595F63266345EB8B16FD3A593C79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FADDC9-A2F5-4535-B61F-BE3217F506F7}"/>
      </w:docPartPr>
      <w:docPartBody>
        <w:p w:rsidR="00C42D64" w:rsidRDefault="005B0B31" w:rsidP="005B0B31">
          <w:pPr>
            <w:pStyle w:val="E7595F63266345EB8B16FD3A593C7977"/>
          </w:pPr>
          <w:r>
            <w:rPr>
              <w:lang w:bidi="fr-FR"/>
            </w:rPr>
            <w:t>[Compétences professionnelles ou techniques]</w:t>
          </w:r>
        </w:p>
      </w:docPartBody>
    </w:docPart>
    <w:docPart>
      <w:docPartPr>
        <w:name w:val="0E54807336584378A4765601DB2C6D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826A3D-F776-447D-B0A9-CB86167F987D}"/>
      </w:docPartPr>
      <w:docPartBody>
        <w:p w:rsidR="00C42D64" w:rsidRDefault="005B0B31" w:rsidP="005B0B31">
          <w:pPr>
            <w:pStyle w:val="0E54807336584378A4765601DB2C6D2C"/>
          </w:pPr>
          <w:r>
            <w:rPr>
              <w:rStyle w:val="Textedelespacerserv"/>
              <w:lang w:bidi="fr-FR"/>
            </w:rPr>
            <w:t>[domaine de la réalisation]</w:t>
          </w:r>
        </w:p>
      </w:docPartBody>
    </w:docPart>
    <w:docPart>
      <w:docPartPr>
        <w:name w:val="1C1F8294BEE944049FA395BCE26A07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AB7BCD-F2F7-4BC2-8173-B50097839A35}"/>
      </w:docPartPr>
      <w:docPartBody>
        <w:p w:rsidR="00C42D64" w:rsidRDefault="005B0B31" w:rsidP="005B0B31">
          <w:pPr>
            <w:pStyle w:val="1C1F8294BEE944049FA395BCE26A07C8"/>
          </w:pPr>
          <w:r>
            <w:rPr>
              <w:rStyle w:val="Textedelespacerserv"/>
              <w:lang w:bidi="fr-FR"/>
            </w:rPr>
            <w:t>Entrez tout contenu que vous souhaitez répéter, y compris d’autres contrôles de contenu. Vous pouvez également insérer ce contrôle autour des lignes pour répéter les différentes parties d’un tableau.</w:t>
          </w:r>
        </w:p>
      </w:docPartBody>
    </w:docPart>
    <w:docPart>
      <w:docPartPr>
        <w:name w:val="341F03E9D9F14F32812DBEDEAF30DA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E5F5B7-4C0A-48EB-9CEA-C7288879916E}"/>
      </w:docPartPr>
      <w:docPartBody>
        <w:p w:rsidR="00B0651E" w:rsidRDefault="00C42D64" w:rsidP="00C42D64">
          <w:pPr>
            <w:pStyle w:val="341F03E9D9F14F32812DBEDEAF30DAF8"/>
          </w:pPr>
          <w:r>
            <w:rPr>
              <w:rStyle w:val="Textedelespacerserv"/>
              <w:lang w:bidi="fr-FR"/>
            </w:rPr>
            <w:t>Entrez tout contenu que vous souhaitez répéter, y compris d’autres contrôles de contenu. Vous pouvez également insérer ce contrôle autour des lignes pour répéter les différentes parties d’un tableau.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B31"/>
    <w:rsid w:val="00110201"/>
    <w:rsid w:val="004B402C"/>
    <w:rsid w:val="005B0B31"/>
    <w:rsid w:val="00971D4C"/>
    <w:rsid w:val="00B0651E"/>
    <w:rsid w:val="00B27A32"/>
    <w:rsid w:val="00C42D64"/>
    <w:rsid w:val="00D55770"/>
    <w:rsid w:val="00D75573"/>
    <w:rsid w:val="00D91409"/>
    <w:rsid w:val="00EE52AD"/>
    <w:rsid w:val="00FA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AB414C3B5346C1AAB8DEEBDC065750">
    <w:name w:val="C0AB414C3B5346C1AAB8DEEBDC065750"/>
  </w:style>
  <w:style w:type="paragraph" w:customStyle="1" w:styleId="7B68DE226D494D5A8696713FD690D509">
    <w:name w:val="7B68DE226D494D5A8696713FD690D509"/>
  </w:style>
  <w:style w:type="paragraph" w:customStyle="1" w:styleId="1778AFC3AA8E49F4B8D32890FE020092">
    <w:name w:val="1778AFC3AA8E49F4B8D32890FE020092"/>
  </w:style>
  <w:style w:type="paragraph" w:customStyle="1" w:styleId="8B61A6CF6FD44869A86A68A807465E3A">
    <w:name w:val="8B61A6CF6FD44869A86A68A807465E3A"/>
  </w:style>
  <w:style w:type="character" w:styleId="Accentuation">
    <w:name w:val="Emphasis"/>
    <w:basedOn w:val="Policepardfaut"/>
    <w:unhideWhenUsed/>
    <w:qFormat/>
    <w:rPr>
      <w:color w:val="4472C4" w:themeColor="accent1"/>
    </w:rPr>
  </w:style>
  <w:style w:type="paragraph" w:customStyle="1" w:styleId="FF91726C9D034C07A2719C91A17DDF6E">
    <w:name w:val="FF91726C9D034C07A2719C91A17DDF6E"/>
  </w:style>
  <w:style w:type="character" w:styleId="Textedelespacerserv">
    <w:name w:val="Placeholder Text"/>
    <w:basedOn w:val="Policepardfaut"/>
    <w:uiPriority w:val="99"/>
    <w:semiHidden/>
    <w:rsid w:val="00B27A32"/>
    <w:rPr>
      <w:color w:val="808080"/>
    </w:rPr>
  </w:style>
  <w:style w:type="paragraph" w:customStyle="1" w:styleId="913C507B7D714E3BB33936BA978F4B6B">
    <w:name w:val="913C507B7D714E3BB33936BA978F4B6B"/>
  </w:style>
  <w:style w:type="paragraph" w:customStyle="1" w:styleId="DBAA683FD0A54C1A9017643167A1BC20">
    <w:name w:val="DBAA683FD0A54C1A9017643167A1BC20"/>
  </w:style>
  <w:style w:type="paragraph" w:customStyle="1" w:styleId="198EBAA585E8438EA845E70E83020555">
    <w:name w:val="198EBAA585E8438EA845E70E83020555"/>
  </w:style>
  <w:style w:type="paragraph" w:customStyle="1" w:styleId="927CC0E4E12242EA97703E635D3B789A">
    <w:name w:val="927CC0E4E12242EA97703E635D3B789A"/>
  </w:style>
  <w:style w:type="paragraph" w:customStyle="1" w:styleId="1AE4359CF41149C99ABBAFA4A8A07AFF">
    <w:name w:val="1AE4359CF41149C99ABBAFA4A8A07AFF"/>
  </w:style>
  <w:style w:type="paragraph" w:customStyle="1" w:styleId="91A0E703944A403EBA8056868595A1EE">
    <w:name w:val="91A0E703944A403EBA8056868595A1EE"/>
  </w:style>
  <w:style w:type="paragraph" w:customStyle="1" w:styleId="087F3A7641AF41808089EF22B03C3929">
    <w:name w:val="087F3A7641AF41808089EF22B03C3929"/>
  </w:style>
  <w:style w:type="paragraph" w:customStyle="1" w:styleId="2D312AB53A9F46EF97F598ACA44A5A44">
    <w:name w:val="2D312AB53A9F46EF97F598ACA44A5A44"/>
  </w:style>
  <w:style w:type="paragraph" w:customStyle="1" w:styleId="6EE93277075B41EDBE7C56CA838C8910">
    <w:name w:val="6EE93277075B41EDBE7C56CA838C8910"/>
  </w:style>
  <w:style w:type="paragraph" w:customStyle="1" w:styleId="9ACB0547719C418385AD6F4E38803D15">
    <w:name w:val="9ACB0547719C418385AD6F4E38803D15"/>
  </w:style>
  <w:style w:type="paragraph" w:customStyle="1" w:styleId="823A3D76A65B498FB5B4284B4C47DAFE">
    <w:name w:val="823A3D76A65B498FB5B4284B4C47DAFE"/>
  </w:style>
  <w:style w:type="paragraph" w:customStyle="1" w:styleId="D01866E985CC431E99E42E2E7F1F7F15">
    <w:name w:val="D01866E985CC431E99E42E2E7F1F7F15"/>
  </w:style>
  <w:style w:type="paragraph" w:customStyle="1" w:styleId="4557064CC99044548D13452506BB8A15">
    <w:name w:val="4557064CC99044548D13452506BB8A15"/>
  </w:style>
  <w:style w:type="paragraph" w:customStyle="1" w:styleId="186AD2E23518449D9F205D92C1F4CFF3">
    <w:name w:val="186AD2E23518449D9F205D92C1F4CFF3"/>
  </w:style>
  <w:style w:type="paragraph" w:customStyle="1" w:styleId="43E0A9679FEB45FC97790124AC6388F2">
    <w:name w:val="43E0A9679FEB45FC97790124AC6388F2"/>
    <w:rsid w:val="005B0B31"/>
  </w:style>
  <w:style w:type="paragraph" w:customStyle="1" w:styleId="1131181B764746A6B083E2B9D3D737DA">
    <w:name w:val="1131181B764746A6B083E2B9D3D737DA"/>
    <w:rsid w:val="005B0B31"/>
  </w:style>
  <w:style w:type="paragraph" w:customStyle="1" w:styleId="8837B961F9EC4B20858CC0DE6F3AC6FD">
    <w:name w:val="8837B961F9EC4B20858CC0DE6F3AC6FD"/>
    <w:rsid w:val="005B0B31"/>
  </w:style>
  <w:style w:type="paragraph" w:customStyle="1" w:styleId="D1FC2F361AD1400CA9DE21208DCF4DAA">
    <w:name w:val="D1FC2F361AD1400CA9DE21208DCF4DAA"/>
    <w:rsid w:val="005B0B31"/>
  </w:style>
  <w:style w:type="paragraph" w:customStyle="1" w:styleId="9AB95EDC2E424E7A94A5FEC3139B313C">
    <w:name w:val="9AB95EDC2E424E7A94A5FEC3139B313C"/>
    <w:rsid w:val="005B0B31"/>
  </w:style>
  <w:style w:type="paragraph" w:customStyle="1" w:styleId="6A123962D210419E9C494EA6AB7D86B8">
    <w:name w:val="6A123962D210419E9C494EA6AB7D86B8"/>
    <w:rsid w:val="005B0B31"/>
  </w:style>
  <w:style w:type="paragraph" w:customStyle="1" w:styleId="F46104F252624CFE976664C4F68211C3">
    <w:name w:val="F46104F252624CFE976664C4F68211C3"/>
    <w:rsid w:val="005B0B31"/>
  </w:style>
  <w:style w:type="paragraph" w:customStyle="1" w:styleId="C7D6F600AF2148B9B0A37E845417E718">
    <w:name w:val="C7D6F600AF2148B9B0A37E845417E718"/>
    <w:rsid w:val="005B0B31"/>
  </w:style>
  <w:style w:type="paragraph" w:customStyle="1" w:styleId="5D9761EE43E04832B6BA763712298311">
    <w:name w:val="5D9761EE43E04832B6BA763712298311"/>
    <w:rsid w:val="005B0B31"/>
  </w:style>
  <w:style w:type="paragraph" w:customStyle="1" w:styleId="17F3016C8F6A4655861E8541A706A594">
    <w:name w:val="17F3016C8F6A4655861E8541A706A594"/>
    <w:rsid w:val="005B0B31"/>
  </w:style>
  <w:style w:type="paragraph" w:customStyle="1" w:styleId="533E25B624CC475BA36C1586F9D9E1A8">
    <w:name w:val="533E25B624CC475BA36C1586F9D9E1A8"/>
    <w:rsid w:val="005B0B31"/>
  </w:style>
  <w:style w:type="paragraph" w:customStyle="1" w:styleId="0CC99A2CC8CD46059A51FA08C9267346">
    <w:name w:val="0CC99A2CC8CD46059A51FA08C9267346"/>
    <w:rsid w:val="005B0B31"/>
  </w:style>
  <w:style w:type="paragraph" w:customStyle="1" w:styleId="7FBED399D6D84077B838F240185BA39A">
    <w:name w:val="7FBED399D6D84077B838F240185BA39A"/>
    <w:rsid w:val="005B0B31"/>
  </w:style>
  <w:style w:type="paragraph" w:customStyle="1" w:styleId="684033EAF7D74298BE3F201932A14931">
    <w:name w:val="684033EAF7D74298BE3F201932A14931"/>
    <w:rsid w:val="005B0B31"/>
  </w:style>
  <w:style w:type="paragraph" w:customStyle="1" w:styleId="E7595F63266345EB8B16FD3A593C7977">
    <w:name w:val="E7595F63266345EB8B16FD3A593C7977"/>
    <w:rsid w:val="005B0B31"/>
  </w:style>
  <w:style w:type="paragraph" w:customStyle="1" w:styleId="6F553D4ADC3C4E23BBB22AA3F0DA17C2">
    <w:name w:val="6F553D4ADC3C4E23BBB22AA3F0DA17C2"/>
    <w:rsid w:val="005B0B31"/>
  </w:style>
  <w:style w:type="paragraph" w:customStyle="1" w:styleId="3BE3AEF8B92B48D49528FC22B937BB0C">
    <w:name w:val="3BE3AEF8B92B48D49528FC22B937BB0C"/>
    <w:rsid w:val="005B0B31"/>
  </w:style>
  <w:style w:type="paragraph" w:customStyle="1" w:styleId="8FB73354AB3C41E281C94F18AEF4951A">
    <w:name w:val="8FB73354AB3C41E281C94F18AEF4951A"/>
    <w:rsid w:val="005B0B31"/>
  </w:style>
  <w:style w:type="paragraph" w:customStyle="1" w:styleId="F90D787EFBF6440F973DC7120DB5EE3D">
    <w:name w:val="F90D787EFBF6440F973DC7120DB5EE3D"/>
    <w:rsid w:val="005B0B31"/>
  </w:style>
  <w:style w:type="paragraph" w:customStyle="1" w:styleId="269C24FAF46D489E9106E8CD75682A67">
    <w:name w:val="269C24FAF46D489E9106E8CD75682A67"/>
    <w:rsid w:val="005B0B31"/>
  </w:style>
  <w:style w:type="paragraph" w:customStyle="1" w:styleId="0A0B5D2AE5B54B4696D650B107A6C951">
    <w:name w:val="0A0B5D2AE5B54B4696D650B107A6C951"/>
    <w:rsid w:val="005B0B31"/>
  </w:style>
  <w:style w:type="paragraph" w:customStyle="1" w:styleId="3EF4CEE5E8044B82BA9DE1D0EECCC484">
    <w:name w:val="3EF4CEE5E8044B82BA9DE1D0EECCC484"/>
    <w:rsid w:val="005B0B31"/>
  </w:style>
  <w:style w:type="paragraph" w:customStyle="1" w:styleId="0FB52C278DF44AF78EF9414102ECC1B9">
    <w:name w:val="0FB52C278DF44AF78EF9414102ECC1B9"/>
    <w:rsid w:val="005B0B31"/>
  </w:style>
  <w:style w:type="paragraph" w:customStyle="1" w:styleId="7B5F1AD23D3C49CE9E10ACC2A900E5F6">
    <w:name w:val="7B5F1AD23D3C49CE9E10ACC2A900E5F6"/>
    <w:rsid w:val="005B0B31"/>
  </w:style>
  <w:style w:type="paragraph" w:customStyle="1" w:styleId="6FE4453A2E8B4181A65953048DD224A7">
    <w:name w:val="6FE4453A2E8B4181A65953048DD224A7"/>
    <w:rsid w:val="005B0B31"/>
  </w:style>
  <w:style w:type="paragraph" w:customStyle="1" w:styleId="46B37051BAA8410C8EDE38C4C701B3B6">
    <w:name w:val="46B37051BAA8410C8EDE38C4C701B3B6"/>
    <w:rsid w:val="005B0B31"/>
  </w:style>
  <w:style w:type="paragraph" w:customStyle="1" w:styleId="10D44922D8E247718797151C2DA07F20">
    <w:name w:val="10D44922D8E247718797151C2DA07F20"/>
    <w:rsid w:val="005B0B31"/>
  </w:style>
  <w:style w:type="paragraph" w:customStyle="1" w:styleId="4021692DFD1D45B894E110991C667AD9">
    <w:name w:val="4021692DFD1D45B894E110991C667AD9"/>
    <w:rsid w:val="005B0B31"/>
  </w:style>
  <w:style w:type="paragraph" w:customStyle="1" w:styleId="6FFF1F1E3E7E4C09B3EB9CEF5D3C38CD">
    <w:name w:val="6FFF1F1E3E7E4C09B3EB9CEF5D3C38CD"/>
    <w:rsid w:val="005B0B31"/>
  </w:style>
  <w:style w:type="paragraph" w:customStyle="1" w:styleId="8D70464A65784DC7AD2916BFFC5A52B5">
    <w:name w:val="8D70464A65784DC7AD2916BFFC5A52B5"/>
    <w:rsid w:val="005B0B31"/>
  </w:style>
  <w:style w:type="paragraph" w:customStyle="1" w:styleId="6F8671793AD14D23A359437EC015833B">
    <w:name w:val="6F8671793AD14D23A359437EC015833B"/>
    <w:rsid w:val="005B0B31"/>
  </w:style>
  <w:style w:type="paragraph" w:customStyle="1" w:styleId="E6863AFECB04454D9C7527BBBD45558C">
    <w:name w:val="E6863AFECB04454D9C7527BBBD45558C"/>
    <w:rsid w:val="005B0B31"/>
  </w:style>
  <w:style w:type="paragraph" w:customStyle="1" w:styleId="E9D31C26B4F44DE39920AA5FAD0EC12F">
    <w:name w:val="E9D31C26B4F44DE39920AA5FAD0EC12F"/>
    <w:rsid w:val="005B0B31"/>
  </w:style>
  <w:style w:type="paragraph" w:customStyle="1" w:styleId="512962AA445D4C1C91FA9D004203A2FA">
    <w:name w:val="512962AA445D4C1C91FA9D004203A2FA"/>
    <w:rsid w:val="005B0B31"/>
  </w:style>
  <w:style w:type="paragraph" w:customStyle="1" w:styleId="0E54807336584378A4765601DB2C6D2C">
    <w:name w:val="0E54807336584378A4765601DB2C6D2C"/>
    <w:rsid w:val="005B0B31"/>
  </w:style>
  <w:style w:type="paragraph" w:customStyle="1" w:styleId="A0DDA4C88BCD485B8F289C51C0418E7E">
    <w:name w:val="A0DDA4C88BCD485B8F289C51C0418E7E"/>
    <w:rsid w:val="005B0B31"/>
  </w:style>
  <w:style w:type="paragraph" w:customStyle="1" w:styleId="94D6CAB3C86B429ABC482E3BBC1B6722">
    <w:name w:val="94D6CAB3C86B429ABC482E3BBC1B6722"/>
    <w:rsid w:val="005B0B31"/>
  </w:style>
  <w:style w:type="paragraph" w:customStyle="1" w:styleId="1C1F8294BEE944049FA395BCE26A07C8">
    <w:name w:val="1C1F8294BEE944049FA395BCE26A07C8"/>
    <w:rsid w:val="005B0B31"/>
  </w:style>
  <w:style w:type="paragraph" w:customStyle="1" w:styleId="6443030530B94911BBEE7CD01D6A129F">
    <w:name w:val="6443030530B94911BBEE7CD01D6A129F"/>
    <w:rsid w:val="005B0B31"/>
  </w:style>
  <w:style w:type="paragraph" w:customStyle="1" w:styleId="B08269BC22994FD1948D4BB625529482">
    <w:name w:val="B08269BC22994FD1948D4BB625529482"/>
    <w:rsid w:val="005B0B31"/>
  </w:style>
  <w:style w:type="paragraph" w:customStyle="1" w:styleId="888D64B86B424BC69153D88C86F51BE1">
    <w:name w:val="888D64B86B424BC69153D88C86F51BE1"/>
    <w:rsid w:val="005B0B31"/>
  </w:style>
  <w:style w:type="paragraph" w:customStyle="1" w:styleId="8568081680A44FD2987D164D44FAD1A9">
    <w:name w:val="8568081680A44FD2987D164D44FAD1A9"/>
    <w:rsid w:val="005B0B31"/>
  </w:style>
  <w:style w:type="paragraph" w:customStyle="1" w:styleId="A3BA79E9E2E2400A9EF2D3E000529F08">
    <w:name w:val="A3BA79E9E2E2400A9EF2D3E000529F08"/>
    <w:rsid w:val="005B0B31"/>
  </w:style>
  <w:style w:type="paragraph" w:customStyle="1" w:styleId="30FDF13633F64D00AE5A039AF819C831">
    <w:name w:val="30FDF13633F64D00AE5A039AF819C831"/>
    <w:rsid w:val="005B0B31"/>
  </w:style>
  <w:style w:type="paragraph" w:customStyle="1" w:styleId="90FF567DAF3C414180D15B95711895D9">
    <w:name w:val="90FF567DAF3C414180D15B95711895D9"/>
    <w:rsid w:val="005B0B31"/>
  </w:style>
  <w:style w:type="paragraph" w:customStyle="1" w:styleId="7728CEE2888C4BFB9C7960D9B6BFDDCF">
    <w:name w:val="7728CEE2888C4BFB9C7960D9B6BFDDCF"/>
    <w:rsid w:val="005B0B31"/>
  </w:style>
  <w:style w:type="paragraph" w:customStyle="1" w:styleId="B169A9514F4D4088838E3C89E7183818">
    <w:name w:val="B169A9514F4D4088838E3C89E7183818"/>
    <w:rsid w:val="005B0B31"/>
  </w:style>
  <w:style w:type="paragraph" w:customStyle="1" w:styleId="C66A951283C447FC9874D5785C0371E4">
    <w:name w:val="C66A951283C447FC9874D5785C0371E4"/>
    <w:rsid w:val="005B0B31"/>
  </w:style>
  <w:style w:type="paragraph" w:customStyle="1" w:styleId="666066F5269F4369AE0FC1CC25371B1F">
    <w:name w:val="666066F5269F4369AE0FC1CC25371B1F"/>
    <w:rsid w:val="005B0B31"/>
  </w:style>
  <w:style w:type="paragraph" w:customStyle="1" w:styleId="47FD1C38405D44D5A73F4FF590208B5B">
    <w:name w:val="47FD1C38405D44D5A73F4FF590208B5B"/>
    <w:rsid w:val="005B0B31"/>
  </w:style>
  <w:style w:type="paragraph" w:customStyle="1" w:styleId="CCAA54772DDA482EA2D9670A8482C794">
    <w:name w:val="CCAA54772DDA482EA2D9670A8482C794"/>
    <w:rsid w:val="005B0B31"/>
  </w:style>
  <w:style w:type="paragraph" w:customStyle="1" w:styleId="8CC96946039E4D678521F015A13A161A">
    <w:name w:val="8CC96946039E4D678521F015A13A161A"/>
    <w:rsid w:val="005B0B31"/>
  </w:style>
  <w:style w:type="paragraph" w:customStyle="1" w:styleId="E1A47618FB004005B136F9581855A3B7">
    <w:name w:val="E1A47618FB004005B136F9581855A3B7"/>
    <w:rsid w:val="005B0B31"/>
  </w:style>
  <w:style w:type="paragraph" w:customStyle="1" w:styleId="E6116620F2374250A6905E06B47A23AC">
    <w:name w:val="E6116620F2374250A6905E06B47A23AC"/>
    <w:rsid w:val="005B0B31"/>
  </w:style>
  <w:style w:type="paragraph" w:customStyle="1" w:styleId="2D856741587C4F53B2CB8295B5A21C21">
    <w:name w:val="2D856741587C4F53B2CB8295B5A21C21"/>
    <w:rsid w:val="005B0B31"/>
  </w:style>
  <w:style w:type="paragraph" w:customStyle="1" w:styleId="1811703C54AB472CA392CD000A38EE13">
    <w:name w:val="1811703C54AB472CA392CD000A38EE13"/>
    <w:rsid w:val="005B0B31"/>
  </w:style>
  <w:style w:type="paragraph" w:customStyle="1" w:styleId="4D80ABE54ECA4D508F2B934378D8A03E">
    <w:name w:val="4D80ABE54ECA4D508F2B934378D8A03E"/>
    <w:rsid w:val="005B0B31"/>
  </w:style>
  <w:style w:type="paragraph" w:customStyle="1" w:styleId="A57080DF10A84545AB2EC7785F76FE52">
    <w:name w:val="A57080DF10A84545AB2EC7785F76FE52"/>
    <w:rsid w:val="005B0B31"/>
  </w:style>
  <w:style w:type="paragraph" w:customStyle="1" w:styleId="96DCF05372C24E6B9800559E9FC0CE28">
    <w:name w:val="96DCF05372C24E6B9800559E9FC0CE28"/>
    <w:rsid w:val="005B0B31"/>
  </w:style>
  <w:style w:type="paragraph" w:customStyle="1" w:styleId="6E1A30EC6E3E4143ACF1A3F4E6E9CD3A">
    <w:name w:val="6E1A30EC6E3E4143ACF1A3F4E6E9CD3A"/>
    <w:rsid w:val="005B0B31"/>
  </w:style>
  <w:style w:type="paragraph" w:customStyle="1" w:styleId="D1E3B9DFF8AD49248186F61E0F9AEBC9">
    <w:name w:val="D1E3B9DFF8AD49248186F61E0F9AEBC9"/>
    <w:rsid w:val="005B0B31"/>
  </w:style>
  <w:style w:type="paragraph" w:customStyle="1" w:styleId="53C50E0B0BEF49CBA4CC1E2473CEEDC7">
    <w:name w:val="53C50E0B0BEF49CBA4CC1E2473CEEDC7"/>
    <w:rsid w:val="00C42D64"/>
    <w:pPr>
      <w:spacing w:after="200" w:line="276" w:lineRule="auto"/>
    </w:pPr>
  </w:style>
  <w:style w:type="paragraph" w:customStyle="1" w:styleId="C5DD9C3744414C6887A4FAFB8EA9A44B">
    <w:name w:val="C5DD9C3744414C6887A4FAFB8EA9A44B"/>
    <w:rsid w:val="00C42D64"/>
    <w:pPr>
      <w:spacing w:after="200" w:line="276" w:lineRule="auto"/>
    </w:pPr>
  </w:style>
  <w:style w:type="paragraph" w:customStyle="1" w:styleId="341F03E9D9F14F32812DBEDEAF30DAF8">
    <w:name w:val="341F03E9D9F14F32812DBEDEAF30DAF8"/>
    <w:rsid w:val="00C42D64"/>
    <w:pPr>
      <w:spacing w:after="200" w:line="276" w:lineRule="auto"/>
    </w:pPr>
  </w:style>
  <w:style w:type="paragraph" w:customStyle="1" w:styleId="304E5CC66E34466F9B7694E74C62D132">
    <w:name w:val="304E5CC66E34466F9B7694E74C62D132"/>
    <w:rsid w:val="00C42D64"/>
    <w:pPr>
      <w:spacing w:after="200" w:line="276" w:lineRule="auto"/>
    </w:pPr>
  </w:style>
  <w:style w:type="paragraph" w:customStyle="1" w:styleId="1BB777FB0AF1435FA60302A2F4D3D9D4">
    <w:name w:val="1BB777FB0AF1435FA60302A2F4D3D9D4"/>
    <w:rsid w:val="00C42D64"/>
    <w:pPr>
      <w:spacing w:after="200" w:line="276" w:lineRule="auto"/>
    </w:pPr>
  </w:style>
  <w:style w:type="paragraph" w:customStyle="1" w:styleId="A12CDDEF904F40BBA33DCD4C7683BE59">
    <w:name w:val="A12CDDEF904F40BBA33DCD4C7683BE59"/>
    <w:rsid w:val="00B27A32"/>
  </w:style>
  <w:style w:type="paragraph" w:customStyle="1" w:styleId="7769C5E05C874924B2B4BA242FC1885B">
    <w:name w:val="7769C5E05C874924B2B4BA242FC1885B"/>
    <w:rsid w:val="00B27A32"/>
  </w:style>
  <w:style w:type="paragraph" w:customStyle="1" w:styleId="4F649DA3973945908FD71DFC4DBD4B82">
    <w:name w:val="4F649DA3973945908FD71DFC4DBD4B82"/>
    <w:rsid w:val="00B27A32"/>
  </w:style>
  <w:style w:type="paragraph" w:customStyle="1" w:styleId="2753856EF48B46098992E18C301FAA44">
    <w:name w:val="2753856EF48B46098992E18C301FAA44"/>
    <w:rsid w:val="00B27A32"/>
  </w:style>
  <w:style w:type="paragraph" w:customStyle="1" w:styleId="FDDEAD08F4A64353B6BEBA4A8151D53B">
    <w:name w:val="FDDEAD08F4A64353B6BEBA4A8151D53B"/>
    <w:rsid w:val="00B27A32"/>
  </w:style>
  <w:style w:type="paragraph" w:customStyle="1" w:styleId="A2638898E36D4A22B3ADD40F324C5CA5">
    <w:name w:val="A2638898E36D4A22B3ADD40F324C5CA5"/>
    <w:rsid w:val="00B27A32"/>
  </w:style>
  <w:style w:type="paragraph" w:customStyle="1" w:styleId="9B0364509B1F4B0382CB75664F3FEC6F">
    <w:name w:val="9B0364509B1F4B0382CB75664F3FEC6F"/>
    <w:rsid w:val="00B27A32"/>
  </w:style>
  <w:style w:type="paragraph" w:customStyle="1" w:styleId="5D081FD1875A439596B5CD83C1630738">
    <w:name w:val="5D081FD1875A439596B5CD83C1630738"/>
    <w:rsid w:val="00B27A32"/>
  </w:style>
  <w:style w:type="paragraph" w:customStyle="1" w:styleId="5C9731D8856742509EC30E1C346C3DC1">
    <w:name w:val="5C9731D8856742509EC30E1C346C3DC1"/>
    <w:rsid w:val="00B27A32"/>
  </w:style>
  <w:style w:type="paragraph" w:customStyle="1" w:styleId="CCDB906DA25C4CDC9AC0C6298030AC31">
    <w:name w:val="CCDB906DA25C4CDC9AC0C6298030AC31"/>
    <w:rsid w:val="00B27A32"/>
  </w:style>
  <w:style w:type="paragraph" w:customStyle="1" w:styleId="C44511945AB64738A5A0DD269A177FF2">
    <w:name w:val="C44511945AB64738A5A0DD269A177FF2"/>
    <w:rsid w:val="00B27A32"/>
  </w:style>
  <w:style w:type="paragraph" w:customStyle="1" w:styleId="9C9197F3621148FABA535A0BCA802FFB">
    <w:name w:val="9C9197F3621148FABA535A0BCA802FFB"/>
    <w:rsid w:val="00B27A32"/>
  </w:style>
  <w:style w:type="paragraph" w:customStyle="1" w:styleId="8DDA7F6C56764F23A87B74BC1877B8B9">
    <w:name w:val="8DDA7F6C56764F23A87B74BC1877B8B9"/>
    <w:rsid w:val="00B27A32"/>
  </w:style>
  <w:style w:type="paragraph" w:customStyle="1" w:styleId="AF24085E9C7043438BF4E16FC015C0A8">
    <w:name w:val="AF24085E9C7043438BF4E16FC015C0A8"/>
    <w:rsid w:val="00B27A32"/>
  </w:style>
  <w:style w:type="paragraph" w:customStyle="1" w:styleId="DF4C8E87F0C441A0BD9561CC60B8F2B3">
    <w:name w:val="DF4C8E87F0C441A0BD9561CC60B8F2B3"/>
    <w:rsid w:val="00B27A32"/>
  </w:style>
  <w:style w:type="paragraph" w:customStyle="1" w:styleId="81D14D6162B540D7991744DC1A701FCE">
    <w:name w:val="81D14D6162B540D7991744DC1A701FCE"/>
    <w:rsid w:val="00B27A32"/>
  </w:style>
  <w:style w:type="paragraph" w:customStyle="1" w:styleId="43772C7EE6D7461881496B979A8A2590">
    <w:name w:val="43772C7EE6D7461881496B979A8A2590"/>
    <w:rsid w:val="00B27A32"/>
  </w:style>
  <w:style w:type="paragraph" w:customStyle="1" w:styleId="3FA2030C46824F21AEE008B2D229E053">
    <w:name w:val="3FA2030C46824F21AEE008B2D229E053"/>
    <w:rsid w:val="00B27A32"/>
  </w:style>
  <w:style w:type="paragraph" w:customStyle="1" w:styleId="E48884145D4E487B8F0C059927F6AF06">
    <w:name w:val="E48884145D4E487B8F0C059927F6AF06"/>
    <w:rsid w:val="00B27A32"/>
  </w:style>
  <w:style w:type="paragraph" w:customStyle="1" w:styleId="AE92C878489D494BB36A40BD569BD594">
    <w:name w:val="AE92C878489D494BB36A40BD569BD594"/>
    <w:rsid w:val="00B27A32"/>
  </w:style>
  <w:style w:type="paragraph" w:customStyle="1" w:styleId="83F1B7CAF7D64A30BA1D3072215E9F16">
    <w:name w:val="83F1B7CAF7D64A30BA1D3072215E9F16"/>
    <w:rsid w:val="00B27A32"/>
  </w:style>
  <w:style w:type="paragraph" w:customStyle="1" w:styleId="1596A0ED4B654E6B84AC1A62F6F56E87">
    <w:name w:val="1596A0ED4B654E6B84AC1A62F6F56E87"/>
    <w:rsid w:val="00B27A32"/>
  </w:style>
  <w:style w:type="paragraph" w:customStyle="1" w:styleId="96F961A0E0ED4BBFB5043D66A25B098F">
    <w:name w:val="96F961A0E0ED4BBFB5043D66A25B098F"/>
    <w:rsid w:val="00B27A32"/>
  </w:style>
  <w:style w:type="paragraph" w:customStyle="1" w:styleId="FC59BEAD958D4FA9B755D684DF93D5D4">
    <w:name w:val="FC59BEAD958D4FA9B755D684DF93D5D4"/>
    <w:rsid w:val="00B27A32"/>
  </w:style>
  <w:style w:type="paragraph" w:customStyle="1" w:styleId="090A0E8BB9634DF4BA960146B22D6FE6">
    <w:name w:val="090A0E8BB9634DF4BA960146B22D6FE6"/>
    <w:rsid w:val="00B27A32"/>
  </w:style>
  <w:style w:type="paragraph" w:customStyle="1" w:styleId="E4FC9270D26C4A6A8E59859453A835A9">
    <w:name w:val="E4FC9270D26C4A6A8E59859453A835A9"/>
    <w:rsid w:val="00B27A32"/>
  </w:style>
  <w:style w:type="paragraph" w:customStyle="1" w:styleId="27A8AF43839C467A8EEC1B1AE60514F5">
    <w:name w:val="27A8AF43839C467A8EEC1B1AE60514F5"/>
    <w:rsid w:val="00B27A32"/>
  </w:style>
  <w:style w:type="paragraph" w:customStyle="1" w:styleId="EF1F55E58C65481E8DBF36BB7B056F18">
    <w:name w:val="EF1F55E58C65481E8DBF36BB7B056F18"/>
    <w:rsid w:val="00B27A32"/>
  </w:style>
  <w:style w:type="paragraph" w:customStyle="1" w:styleId="B94AFF2E83A74E25A9DA49F75018AB4C">
    <w:name w:val="B94AFF2E83A74E25A9DA49F75018AB4C"/>
    <w:rsid w:val="00B27A32"/>
  </w:style>
  <w:style w:type="paragraph" w:customStyle="1" w:styleId="A04312B7387E46029B8D5FD729F56D39">
    <w:name w:val="A04312B7387E46029B8D5FD729F56D39"/>
    <w:rsid w:val="00B27A32"/>
  </w:style>
  <w:style w:type="paragraph" w:customStyle="1" w:styleId="685AE769A112435C80D6E33CA03B84E5">
    <w:name w:val="685AE769A112435C80D6E33CA03B84E5"/>
    <w:rsid w:val="00B27A32"/>
  </w:style>
  <w:style w:type="paragraph" w:customStyle="1" w:styleId="4F0BF33671904E3890F0F3256CC7E942">
    <w:name w:val="4F0BF33671904E3890F0F3256CC7E942"/>
    <w:rsid w:val="00B27A32"/>
  </w:style>
  <w:style w:type="paragraph" w:customStyle="1" w:styleId="58F305C42EDC49DF99EA5DE0FD02516B">
    <w:name w:val="58F305C42EDC49DF99EA5DE0FD02516B"/>
    <w:rsid w:val="00B27A32"/>
  </w:style>
  <w:style w:type="paragraph" w:customStyle="1" w:styleId="C8A5EDCA2F0748388DA2D305B7F99251">
    <w:name w:val="C8A5EDCA2F0748388DA2D305B7F99251"/>
    <w:rsid w:val="00B27A32"/>
  </w:style>
  <w:style w:type="paragraph" w:customStyle="1" w:styleId="9CBAE0130D274CA1B513F66B87A4333F">
    <w:name w:val="9CBAE0130D274CA1B513F66B87A4333F"/>
    <w:rsid w:val="00B27A32"/>
  </w:style>
  <w:style w:type="paragraph" w:customStyle="1" w:styleId="A1D578AC4E544BE5A4F0B8DE6F260446">
    <w:name w:val="A1D578AC4E544BE5A4F0B8DE6F260446"/>
    <w:rsid w:val="00B27A32"/>
  </w:style>
  <w:style w:type="paragraph" w:customStyle="1" w:styleId="87A25483862F482081FF1813B8A6C1CC">
    <w:name w:val="87A25483862F482081FF1813B8A6C1CC"/>
    <w:rsid w:val="00B27A32"/>
  </w:style>
  <w:style w:type="paragraph" w:customStyle="1" w:styleId="40EB184158BE411FA0086DEA4535FB24">
    <w:name w:val="40EB184158BE411FA0086DEA4535FB24"/>
    <w:rsid w:val="00B27A32"/>
  </w:style>
  <w:style w:type="paragraph" w:customStyle="1" w:styleId="AEF877D83E2441DB83F1D0CE69C6CC50">
    <w:name w:val="AEF877D83E2441DB83F1D0CE69C6CC50"/>
    <w:rsid w:val="00B27A32"/>
  </w:style>
  <w:style w:type="paragraph" w:customStyle="1" w:styleId="198C890E4C2E4B3DBE63E3AB322CCD79">
    <w:name w:val="198C890E4C2E4B3DBE63E3AB322CCD79"/>
    <w:rsid w:val="00B27A32"/>
  </w:style>
  <w:style w:type="paragraph" w:customStyle="1" w:styleId="F3E3B59093D449EAAEC38A1629C1E225">
    <w:name w:val="F3E3B59093D449EAAEC38A1629C1E225"/>
    <w:rsid w:val="00B27A32"/>
  </w:style>
  <w:style w:type="paragraph" w:customStyle="1" w:styleId="917BE7E6C8604F7D872CEED51106FA89">
    <w:name w:val="917BE7E6C8604F7D872CEED51106FA89"/>
    <w:rsid w:val="00B27A32"/>
  </w:style>
  <w:style w:type="paragraph" w:customStyle="1" w:styleId="2750B7471A2D49E39A4AC3EB721B8462">
    <w:name w:val="2750B7471A2D49E39A4AC3EB721B8462"/>
    <w:rsid w:val="00B27A32"/>
  </w:style>
  <w:style w:type="paragraph" w:customStyle="1" w:styleId="82BD9935A9CE4C618809DFE13DC1FC14">
    <w:name w:val="82BD9935A9CE4C618809DFE13DC1FC14"/>
    <w:rsid w:val="00B27A32"/>
  </w:style>
  <w:style w:type="paragraph" w:customStyle="1" w:styleId="DD1AB87D72324FBEBE69DFAB0DCCCB5D">
    <w:name w:val="DD1AB87D72324FBEBE69DFAB0DCCCB5D"/>
    <w:rsid w:val="00B27A32"/>
  </w:style>
  <w:style w:type="paragraph" w:customStyle="1" w:styleId="AC7CC7140CD6472B956114BEFC4EF599">
    <w:name w:val="AC7CC7140CD6472B956114BEFC4EF599"/>
    <w:rsid w:val="00B27A32"/>
  </w:style>
  <w:style w:type="paragraph" w:customStyle="1" w:styleId="624543F44D3549BAAF6BFD5654D7F301">
    <w:name w:val="624543F44D3549BAAF6BFD5654D7F301"/>
    <w:rsid w:val="00B27A32"/>
  </w:style>
  <w:style w:type="paragraph" w:customStyle="1" w:styleId="19E7B894B8C4445990BD2364DB5471F0">
    <w:name w:val="19E7B894B8C4445990BD2364DB5471F0"/>
    <w:rsid w:val="00B27A32"/>
  </w:style>
  <w:style w:type="paragraph" w:customStyle="1" w:styleId="AB5328BE44A24C06A4A62DAA46C7D810">
    <w:name w:val="AB5328BE44A24C06A4A62DAA46C7D810"/>
    <w:rsid w:val="00B27A32"/>
  </w:style>
  <w:style w:type="paragraph" w:customStyle="1" w:styleId="245B9FB35AD64334B58C7A091C417F9B">
    <w:name w:val="245B9FB35AD64334B58C7A091C417F9B"/>
    <w:rsid w:val="00B27A32"/>
  </w:style>
  <w:style w:type="paragraph" w:customStyle="1" w:styleId="1ACB7ADDBC4F4937ABEA64D9C6F4F496">
    <w:name w:val="1ACB7ADDBC4F4937ABEA64D9C6F4F496"/>
    <w:rsid w:val="00B27A32"/>
  </w:style>
  <w:style w:type="paragraph" w:customStyle="1" w:styleId="346C70385852418C999039F65F216275">
    <w:name w:val="346C70385852418C999039F65F216275"/>
    <w:rsid w:val="00B27A32"/>
  </w:style>
  <w:style w:type="paragraph" w:customStyle="1" w:styleId="29975AD04DDE45DF9CB37DD0C53CC773">
    <w:name w:val="29975AD04DDE45DF9CB37DD0C53CC773"/>
    <w:rsid w:val="00B27A32"/>
  </w:style>
  <w:style w:type="paragraph" w:customStyle="1" w:styleId="0985E91889C24947A43846830B547660">
    <w:name w:val="0985E91889C24947A43846830B547660"/>
    <w:rsid w:val="00B27A32"/>
  </w:style>
  <w:style w:type="paragraph" w:customStyle="1" w:styleId="208087FC8FC74E75990255071A4B389C">
    <w:name w:val="208087FC8FC74E75990255071A4B389C"/>
    <w:rsid w:val="00B27A32"/>
  </w:style>
  <w:style w:type="paragraph" w:customStyle="1" w:styleId="AB6E6E4B7FAC46AB85AF45C4B73B4246">
    <w:name w:val="AB6E6E4B7FAC46AB85AF45C4B73B4246"/>
    <w:rsid w:val="00B27A32"/>
  </w:style>
  <w:style w:type="paragraph" w:customStyle="1" w:styleId="7ACDAFEDA4A248D9B76CC0A413E8E89D">
    <w:name w:val="7ACDAFEDA4A248D9B76CC0A413E8E89D"/>
    <w:rsid w:val="00B27A32"/>
  </w:style>
  <w:style w:type="paragraph" w:customStyle="1" w:styleId="0B3BFC79B5AA4C9A8E0F94AD279846C5">
    <w:name w:val="0B3BFC79B5AA4C9A8E0F94AD279846C5"/>
    <w:rsid w:val="00B27A32"/>
  </w:style>
  <w:style w:type="paragraph" w:customStyle="1" w:styleId="0FFFF549320B4B629998A0F9A82DCE71">
    <w:name w:val="0FFFF549320B4B629998A0F9A82DCE71"/>
    <w:rsid w:val="00B27A32"/>
  </w:style>
  <w:style w:type="paragraph" w:customStyle="1" w:styleId="CC783C0B1BEB4B3497B7A921A370645D">
    <w:name w:val="CC783C0B1BEB4B3497B7A921A370645D"/>
    <w:rsid w:val="00B27A32"/>
  </w:style>
  <w:style w:type="paragraph" w:customStyle="1" w:styleId="BBD49E8168D142F18ADBAF630D07969A">
    <w:name w:val="BBD49E8168D142F18ADBAF630D07969A"/>
    <w:rsid w:val="00B27A32"/>
  </w:style>
  <w:style w:type="paragraph" w:customStyle="1" w:styleId="0B93C368BD674A7EBFEFF652F43FF0AA">
    <w:name w:val="0B93C368BD674A7EBFEFF652F43FF0AA"/>
    <w:rsid w:val="00B27A32"/>
  </w:style>
  <w:style w:type="paragraph" w:customStyle="1" w:styleId="8DC57083A1AB4AD0B65015414F095CC0">
    <w:name w:val="8DC57083A1AB4AD0B65015414F095CC0"/>
    <w:rsid w:val="00B27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fonctionnel (conception simple)</Template>
  <TotalTime>274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DEVELOPPEUR D’applications web</dc:creator>
  <cp:lastModifiedBy>Maxime Phoenixs</cp:lastModifiedBy>
  <cp:revision>28</cp:revision>
  <dcterms:created xsi:type="dcterms:W3CDTF">2017-05-22T15:26:00Z</dcterms:created>
  <dcterms:modified xsi:type="dcterms:W3CDTF">2017-07-26T15:50:00Z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